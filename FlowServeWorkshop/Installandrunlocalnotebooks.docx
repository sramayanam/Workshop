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E51E5" w:rsidRDefault="00787D6F">
              <w:pPr>
                <w:pStyle w:val="Publishwithline"/>
              </w:pPr>
              <w:r>
                <w:t>Create local Jupyter notebook and connect to HDInsight</w:t>
              </w:r>
            </w:p>
          </w:sdtContent>
        </w:sdt>
        <w:p w:rsidR="00CE51E5" w:rsidRDefault="00CE51E5">
          <w:pPr>
            <w:pStyle w:val="underline"/>
          </w:pPr>
        </w:p>
        <w:p w:rsidR="00CE51E5" w:rsidRDefault="00A44025">
          <w:pPr>
            <w:pStyle w:val="PadderBetweenControlandBody"/>
          </w:pPr>
        </w:p>
      </w:sdtContent>
    </w:sdt>
    <w:p w:rsidR="00B22063" w:rsidRPr="00F9049D" w:rsidRDefault="00D36733" w:rsidP="00B2206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HDInsight Cluster</w:t>
      </w:r>
    </w:p>
    <w:p w:rsidR="00C33BDE" w:rsidRPr="00F9049D" w:rsidRDefault="00C33BDE" w:rsidP="00C33BD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>Run the ARM template provided</w:t>
      </w:r>
    </w:p>
    <w:p w:rsidR="00B22063" w:rsidRPr="00F9049D" w:rsidRDefault="00B22063" w:rsidP="00B22063">
      <w:pPr>
        <w:pStyle w:val="ListParagraph"/>
        <w:rPr>
          <w:rFonts w:ascii="Consolas" w:hAnsi="Consolas"/>
          <w:sz w:val="24"/>
          <w:szCs w:val="24"/>
        </w:rPr>
      </w:pPr>
    </w:p>
    <w:p w:rsidR="00DC73B2" w:rsidRPr="00F9049D" w:rsidRDefault="00DC73B2" w:rsidP="00B2206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36733">
        <w:rPr>
          <w:rFonts w:ascii="Consolas" w:hAnsi="Consolas"/>
          <w:sz w:val="24"/>
          <w:szCs w:val="24"/>
        </w:rPr>
        <w:t>Get Base64 encoded Password String</w:t>
      </w:r>
    </w:p>
    <w:p w:rsidR="00B22063" w:rsidRDefault="00DC73B2" w:rsidP="00F9049D">
      <w:pPr>
        <w:ind w:left="720" w:firstLine="720"/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>[System.Convert]::ToBase64String([System.Text.Encoding]::UTF8.GetBytes('Lz8oq1dn$Lz1'))</w:t>
      </w:r>
    </w:p>
    <w:p w:rsidR="00C51088" w:rsidRPr="00C51088" w:rsidRDefault="00C51088" w:rsidP="00C5108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Conda install python=3.5</w:t>
      </w:r>
    </w:p>
    <w:p w:rsidR="00B22063" w:rsidRPr="00F9049D" w:rsidRDefault="00B22063" w:rsidP="00B2206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>Install JUPYTER notebook on the PC</w:t>
      </w:r>
    </w:p>
    <w:p w:rsidR="00FB18EF" w:rsidRPr="00F9049D" w:rsidRDefault="00A44025" w:rsidP="00FB18EF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FB18EF" w:rsidRPr="00F9049D">
          <w:rPr>
            <w:rStyle w:val="Hyperlink"/>
            <w:rFonts w:ascii="Consolas" w:hAnsi="Consolas"/>
            <w:sz w:val="24"/>
            <w:szCs w:val="24"/>
          </w:rPr>
          <w:t>https://www.continuum.io/downloads</w:t>
        </w:r>
      </w:hyperlink>
      <w:r w:rsidR="00FB18EF" w:rsidRPr="00F9049D">
        <w:rPr>
          <w:rFonts w:ascii="Consolas" w:hAnsi="Consolas"/>
          <w:sz w:val="24"/>
          <w:szCs w:val="24"/>
        </w:rPr>
        <w:t xml:space="preserve"> -- Install Anaconda</w:t>
      </w:r>
    </w:p>
    <w:p w:rsidR="00FB18EF" w:rsidRPr="00F9049D" w:rsidRDefault="00FB18EF" w:rsidP="00FB18EF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>Install Jupyter – conda install jupyter</w:t>
      </w:r>
    </w:p>
    <w:p w:rsidR="00B22063" w:rsidRPr="00F9049D" w:rsidRDefault="002B2E24" w:rsidP="007D31D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 xml:space="preserve">Install Spark Magic : </w:t>
      </w:r>
      <w:r w:rsidR="00FB18EF" w:rsidRPr="00F9049D">
        <w:rPr>
          <w:rFonts w:ascii="Consolas" w:hAnsi="Consolas"/>
          <w:sz w:val="24"/>
          <w:szCs w:val="24"/>
        </w:rPr>
        <w:t>pip install sparkmagic==0.11.2</w:t>
      </w:r>
    </w:p>
    <w:p w:rsidR="00690097" w:rsidRPr="00F9049D" w:rsidRDefault="00690097" w:rsidP="007D31D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 xml:space="preserve">Install Kernels : </w:t>
      </w:r>
    </w:p>
    <w:p w:rsidR="00690097" w:rsidRPr="00F9049D" w:rsidRDefault="00690097" w:rsidP="007D31D1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690097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 xml:space="preserve">jupyter nbextension enable --py --sys-prefix widgetsnbextension </w:t>
      </w:r>
    </w:p>
    <w:p w:rsidR="007D31D1" w:rsidRPr="004E3D14" w:rsidRDefault="007D31D1" w:rsidP="004E3D14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F9049D">
        <w:rPr>
          <w:rFonts w:ascii="Consolas" w:hAnsi="Consolas" w:cs="Courier New"/>
          <w:color w:val="24292E"/>
          <w:sz w:val="24"/>
          <w:szCs w:val="24"/>
          <w:lang w:val="en"/>
        </w:rPr>
        <w:t>pip show sparkmagic</w:t>
      </w:r>
      <w:r w:rsidR="004E3D14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 xml:space="preserve"> (</w:t>
      </w:r>
      <w:r w:rsidRPr="004E3D14">
        <w:rPr>
          <w:rFonts w:ascii="Consolas" w:hAnsi="Consolas" w:cs="Courier New"/>
          <w:color w:val="24292E"/>
          <w:sz w:val="24"/>
          <w:szCs w:val="24"/>
          <w:lang w:val="en"/>
        </w:rPr>
        <w:t>cd to the directory</w:t>
      </w:r>
      <w:r w:rsidR="004E3D14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 xml:space="preserve"> - </w:t>
      </w:r>
      <w:r w:rsidRPr="004E3D14">
        <w:rPr>
          <w:rFonts w:ascii="Consolas" w:hAnsi="Consolas" w:cs="Courier New"/>
          <w:color w:val="24292E"/>
          <w:sz w:val="24"/>
          <w:szCs w:val="24"/>
          <w:lang w:val="en"/>
        </w:rPr>
        <w:t>Execute following commands</w:t>
      </w:r>
      <w:r w:rsidR="004E3D14">
        <w:rPr>
          <w:rFonts w:ascii="Consolas" w:hAnsi="Consolas" w:cs="Courier New"/>
          <w:color w:val="24292E"/>
          <w:sz w:val="24"/>
          <w:szCs w:val="24"/>
          <w:lang w:val="en"/>
        </w:rPr>
        <w:t xml:space="preserve"> )</w:t>
      </w:r>
    </w:p>
    <w:p w:rsidR="007D31D1" w:rsidRPr="007D31D1" w:rsidRDefault="007D31D1" w:rsidP="007D31D1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7D31D1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>jupyter-kernelspec install sparkmagic/kernels/sparkkernel</w:t>
      </w:r>
    </w:p>
    <w:p w:rsidR="007D31D1" w:rsidRPr="007D31D1" w:rsidRDefault="007D31D1" w:rsidP="007D31D1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7D31D1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>jupyter-kernelspec install sparkmagic/kernels/pysparkkernel</w:t>
      </w:r>
    </w:p>
    <w:p w:rsidR="007D31D1" w:rsidRPr="007D31D1" w:rsidRDefault="007D31D1" w:rsidP="007D31D1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7D31D1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>jupyter-kernelspec install sparkmagic/kernels/pyspark3kernel</w:t>
      </w:r>
    </w:p>
    <w:p w:rsidR="007D31D1" w:rsidRPr="00F9049D" w:rsidRDefault="007D31D1" w:rsidP="007D31D1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7D31D1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>jupyter-kernelspec install sparkmagic/kernels/sparkrkernel</w:t>
      </w:r>
    </w:p>
    <w:p w:rsidR="00690097" w:rsidRPr="00690097" w:rsidRDefault="007D31D1" w:rsidP="0086752C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4"/>
          <w:szCs w:val="24"/>
          <w:lang w:val="en"/>
        </w:rPr>
      </w:pPr>
      <w:r w:rsidRPr="007D31D1">
        <w:rPr>
          <w:rFonts w:ascii="Consolas" w:eastAsia="Times New Roman" w:hAnsi="Consolas" w:cs="Courier New"/>
          <w:color w:val="24292E"/>
          <w:sz w:val="24"/>
          <w:szCs w:val="24"/>
          <w:lang w:val="en"/>
        </w:rPr>
        <w:t>jupyter serverextension enable --py sparkmagic</w:t>
      </w:r>
    </w:p>
    <w:p w:rsidR="00690097" w:rsidRPr="00F9049D" w:rsidRDefault="00690097" w:rsidP="007D31D1">
      <w:pPr>
        <w:pStyle w:val="ListParagraph"/>
        <w:ind w:left="2160"/>
        <w:rPr>
          <w:rFonts w:ascii="Consolas" w:hAnsi="Consolas"/>
          <w:sz w:val="24"/>
          <w:szCs w:val="24"/>
        </w:rPr>
      </w:pPr>
    </w:p>
    <w:p w:rsidR="002B2E24" w:rsidRPr="00F9049D" w:rsidRDefault="002B2E24" w:rsidP="007D31D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9049D">
        <w:rPr>
          <w:rFonts w:ascii="Consolas" w:hAnsi="Consolas"/>
          <w:sz w:val="24"/>
          <w:szCs w:val="24"/>
        </w:rPr>
        <w:t>Recheck your home directory from python shell  : import os  print(os.path.expanduser('~'))</w:t>
      </w:r>
    </w:p>
    <w:p w:rsidR="00690097" w:rsidRPr="00F9049D" w:rsidRDefault="00690097" w:rsidP="007D31D1">
      <w:pPr>
        <w:pStyle w:val="ListParagraph"/>
        <w:numPr>
          <w:ilvl w:val="0"/>
          <w:numId w:val="1"/>
        </w:numPr>
        <w:spacing w:before="100" w:beforeAutospacing="1" w:after="0" w:line="384" w:lineRule="auto"/>
        <w:rPr>
          <w:rFonts w:ascii="Consolas" w:eastAsia="Times New Roman" w:hAnsi="Consolas" w:cs="Arial"/>
          <w:color w:val="222222"/>
          <w:sz w:val="24"/>
          <w:szCs w:val="24"/>
        </w:rPr>
      </w:pPr>
      <w:r w:rsidRPr="00F9049D">
        <w:rPr>
          <w:rFonts w:ascii="Consolas" w:eastAsia="Times New Roman" w:hAnsi="Consolas" w:cs="Arial"/>
          <w:color w:val="222222"/>
          <w:sz w:val="24"/>
          <w:szCs w:val="24"/>
        </w:rPr>
        <w:t xml:space="preserve">Navigate to the home directory and create a folder called </w:t>
      </w:r>
      <w:r w:rsidRPr="00F9049D">
        <w:rPr>
          <w:rFonts w:ascii="Consolas" w:eastAsia="Times New Roman" w:hAnsi="Consolas" w:cs="Arial"/>
          <w:b/>
          <w:bCs/>
          <w:color w:val="222222"/>
          <w:sz w:val="24"/>
          <w:szCs w:val="24"/>
        </w:rPr>
        <w:t>.sparkmagic</w:t>
      </w:r>
      <w:r w:rsidRPr="00F9049D">
        <w:rPr>
          <w:rFonts w:ascii="Consolas" w:eastAsia="Times New Roman" w:hAnsi="Consolas" w:cs="Arial"/>
          <w:color w:val="222222"/>
          <w:sz w:val="24"/>
          <w:szCs w:val="24"/>
        </w:rPr>
        <w:t xml:space="preserve"> if it does not already exist.</w:t>
      </w:r>
    </w:p>
    <w:p w:rsidR="000C48E7" w:rsidRPr="00223EDE" w:rsidRDefault="00690097" w:rsidP="00223EDE">
      <w:pPr>
        <w:pStyle w:val="ListParagraph"/>
        <w:numPr>
          <w:ilvl w:val="0"/>
          <w:numId w:val="1"/>
        </w:numPr>
        <w:spacing w:before="100" w:beforeAutospacing="1" w:after="0" w:line="384" w:lineRule="auto"/>
        <w:rPr>
          <w:rFonts w:ascii="Consolas" w:eastAsia="Times New Roman" w:hAnsi="Consolas" w:cs="Arial"/>
          <w:color w:val="222222"/>
          <w:sz w:val="24"/>
          <w:szCs w:val="24"/>
        </w:rPr>
      </w:pPr>
      <w:r w:rsidRPr="00F9049D">
        <w:rPr>
          <w:rFonts w:ascii="Consolas" w:eastAsia="Times New Roman" w:hAnsi="Consolas" w:cs="Arial"/>
          <w:color w:val="222222"/>
          <w:sz w:val="24"/>
          <w:szCs w:val="24"/>
        </w:rPr>
        <w:t xml:space="preserve">Within the folder, create a file called </w:t>
      </w:r>
      <w:r w:rsidRPr="00F9049D">
        <w:rPr>
          <w:rFonts w:ascii="Consolas" w:eastAsia="Times New Roman" w:hAnsi="Consolas" w:cs="Arial"/>
          <w:b/>
          <w:bCs/>
          <w:color w:val="222222"/>
          <w:sz w:val="24"/>
          <w:szCs w:val="24"/>
        </w:rPr>
        <w:t>config.json</w:t>
      </w:r>
      <w:r w:rsidRPr="00F9049D">
        <w:rPr>
          <w:rFonts w:ascii="Consolas" w:eastAsia="Times New Roman" w:hAnsi="Consolas" w:cs="Arial"/>
          <w:color w:val="222222"/>
          <w:sz w:val="24"/>
          <w:szCs w:val="24"/>
        </w:rPr>
        <w:t xml:space="preserve"> and add the following JSON snippet inside it.</w:t>
      </w:r>
      <w:bookmarkStart w:id="0" w:name="_GoBack"/>
      <w:bookmarkEnd w:id="0"/>
    </w:p>
    <w:p w:rsidR="007D31D1" w:rsidRDefault="007D31D1" w:rsidP="007D31D1">
      <w:pPr>
        <w:pStyle w:val="ListParagraph"/>
        <w:numPr>
          <w:ilvl w:val="0"/>
          <w:numId w:val="1"/>
        </w:numPr>
        <w:spacing w:before="100" w:beforeAutospacing="1" w:after="0" w:line="384" w:lineRule="auto"/>
        <w:rPr>
          <w:rFonts w:ascii="Consolas" w:eastAsia="Times New Roman" w:hAnsi="Consolas" w:cs="Arial"/>
          <w:color w:val="222222"/>
          <w:sz w:val="24"/>
          <w:szCs w:val="24"/>
        </w:rPr>
      </w:pPr>
      <w:r w:rsidRPr="00F9049D">
        <w:rPr>
          <w:rFonts w:ascii="Consolas" w:eastAsia="Times New Roman" w:hAnsi="Consolas" w:cs="Arial"/>
          <w:color w:val="222222"/>
          <w:sz w:val="24"/>
          <w:szCs w:val="24"/>
        </w:rPr>
        <w:t>Open jupyter notebook</w:t>
      </w:r>
      <w:r w:rsidR="00223EDE">
        <w:rPr>
          <w:rFonts w:ascii="Consolas" w:eastAsia="Times New Roman" w:hAnsi="Consolas" w:cs="Arial"/>
          <w:color w:val="222222"/>
          <w:sz w:val="24"/>
          <w:szCs w:val="24"/>
        </w:rPr>
        <w:t xml:space="preserve"> -</w:t>
      </w:r>
      <w:r w:rsidRPr="00F9049D">
        <w:rPr>
          <w:rFonts w:ascii="Consolas" w:eastAsia="Times New Roman" w:hAnsi="Consolas" w:cs="Arial"/>
          <w:color w:val="222222"/>
          <w:sz w:val="24"/>
          <w:szCs w:val="24"/>
        </w:rPr>
        <w:t xml:space="preserve"> jupyter notebook</w:t>
      </w:r>
    </w:p>
    <w:p w:rsidR="008620E1" w:rsidRPr="008620E1" w:rsidRDefault="008620E1" w:rsidP="008620E1">
      <w:pPr>
        <w:pStyle w:val="ListParagraph"/>
        <w:rPr>
          <w:rFonts w:ascii="Consolas" w:eastAsia="Times New Roman" w:hAnsi="Consolas" w:cs="Arial"/>
          <w:color w:val="222222"/>
          <w:sz w:val="24"/>
          <w:szCs w:val="24"/>
        </w:rPr>
      </w:pPr>
    </w:p>
    <w:p w:rsidR="008620E1" w:rsidRDefault="008620E1" w:rsidP="008620E1">
      <w:pPr>
        <w:spacing w:before="100" w:beforeAutospacing="1" w:after="0" w:line="384" w:lineRule="auto"/>
        <w:rPr>
          <w:rFonts w:ascii="Consolas" w:eastAsia="Times New Roman" w:hAnsi="Consolas" w:cs="Arial"/>
          <w:color w:val="222222"/>
          <w:sz w:val="24"/>
          <w:szCs w:val="24"/>
        </w:rPr>
      </w:pPr>
    </w:p>
    <w:p w:rsidR="008A3496" w:rsidRDefault="008A3496" w:rsidP="008A3496">
      <w:pPr>
        <w:shd w:val="clear" w:color="auto" w:fill="012456"/>
        <w:autoSpaceDE w:val="0"/>
        <w:autoSpaceDN w:val="0"/>
        <w:adjustRightInd w:val="0"/>
        <w:spacing w:after="0"/>
        <w:rPr>
          <w:rFonts w:ascii="Lucida Console" w:hAnsi="Lucida Console" w:cs="Lucida Console"/>
          <w:color w:val="DB7093"/>
          <w:sz w:val="18"/>
          <w:szCs w:val="18"/>
        </w:rPr>
      </w:pPr>
      <w:r>
        <w:rPr>
          <w:rFonts w:ascii="Lucida Console" w:hAnsi="Lucida Console" w:cs="Lucida Console"/>
          <w:color w:val="E0FFFF"/>
          <w:sz w:val="18"/>
          <w:szCs w:val="18"/>
        </w:rPr>
        <w:t>New-SelfSignedCertificate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-Type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Custom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-Subject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>"CN=selfsignedssl,OU=srramhdinsight,DC=sreekanthramayanamoutlook,DC=onmicrosoft,DC=com"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-TextExtension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DB7093"/>
          <w:sz w:val="18"/>
          <w:szCs w:val="18"/>
        </w:rPr>
        <w:t>"2.5.29.37={text}1.3.6.1.5.5.7.3.2"</w:t>
      </w:r>
      <w:r>
        <w:rPr>
          <w:rFonts w:ascii="Lucida Console" w:hAnsi="Lucida Console" w:cs="Lucida Console"/>
          <w:color w:val="D3D3D3"/>
          <w:sz w:val="18"/>
          <w:szCs w:val="18"/>
        </w:rPr>
        <w:t>,</w:t>
      </w:r>
      <w:r>
        <w:rPr>
          <w:rFonts w:ascii="Lucida Console" w:hAnsi="Lucida Console" w:cs="Lucida Console"/>
          <w:color w:val="DB7093"/>
          <w:sz w:val="18"/>
          <w:szCs w:val="18"/>
        </w:rPr>
        <w:t>"2.5.29.17={text}upn=hadoop@sreekanthramayanamoutlook.onmicrosoft.com"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FFE4B5"/>
          <w:sz w:val="18"/>
          <w:szCs w:val="18"/>
        </w:rPr>
        <w:t>-KeyUsage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DigitalSignature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-KeyAlgorithm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RSA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-KeyLength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C4"/>
          <w:sz w:val="18"/>
          <w:szCs w:val="18"/>
        </w:rPr>
        <w:t>2048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-CertStoreLocation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 xml:space="preserve">"Cert:\CurrentUser\My" </w:t>
      </w:r>
    </w:p>
    <w:p w:rsidR="002B2E24" w:rsidRPr="00F9049D" w:rsidRDefault="002B2E24" w:rsidP="007D31D1">
      <w:pPr>
        <w:rPr>
          <w:rFonts w:ascii="Consolas" w:hAnsi="Consolas"/>
          <w:sz w:val="24"/>
          <w:szCs w:val="24"/>
        </w:rPr>
      </w:pPr>
    </w:p>
    <w:sectPr w:rsidR="002B2E24" w:rsidRPr="00F904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FB7"/>
    <w:multiLevelType w:val="multilevel"/>
    <w:tmpl w:val="A57E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80249"/>
    <w:multiLevelType w:val="multilevel"/>
    <w:tmpl w:val="D0AC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30A71"/>
    <w:multiLevelType w:val="multilevel"/>
    <w:tmpl w:val="9FE4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56F71"/>
    <w:multiLevelType w:val="multilevel"/>
    <w:tmpl w:val="2572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867BE"/>
    <w:multiLevelType w:val="hybridMultilevel"/>
    <w:tmpl w:val="6C9C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0274"/>
    <w:multiLevelType w:val="multilevel"/>
    <w:tmpl w:val="B01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B79DB"/>
    <w:multiLevelType w:val="multilevel"/>
    <w:tmpl w:val="26E8EF7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59CE036A"/>
    <w:multiLevelType w:val="multilevel"/>
    <w:tmpl w:val="4528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DC73B2"/>
    <w:rsid w:val="000C48E7"/>
    <w:rsid w:val="00223EDE"/>
    <w:rsid w:val="002B2E24"/>
    <w:rsid w:val="004E3D14"/>
    <w:rsid w:val="00690097"/>
    <w:rsid w:val="00745DE3"/>
    <w:rsid w:val="00787D6F"/>
    <w:rsid w:val="007D31D1"/>
    <w:rsid w:val="0082717F"/>
    <w:rsid w:val="008620E1"/>
    <w:rsid w:val="0086752C"/>
    <w:rsid w:val="008A3496"/>
    <w:rsid w:val="009305F1"/>
    <w:rsid w:val="009521DE"/>
    <w:rsid w:val="00A44025"/>
    <w:rsid w:val="00B22063"/>
    <w:rsid w:val="00B8704C"/>
    <w:rsid w:val="00C33BDE"/>
    <w:rsid w:val="00C51088"/>
    <w:rsid w:val="00CE51E5"/>
    <w:rsid w:val="00D36733"/>
    <w:rsid w:val="00D74437"/>
    <w:rsid w:val="00D806A5"/>
    <w:rsid w:val="00DC73B2"/>
    <w:rsid w:val="00F9049D"/>
    <w:rsid w:val="00FB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1A8F"/>
  <w15:docId w15:val="{9730BF4D-745B-4CF9-BE5C-868B6B5E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styleId="HTMLCode">
    <w:name w:val="HTML Code"/>
    <w:basedOn w:val="DefaultParagraphFont"/>
    <w:uiPriority w:val="99"/>
    <w:semiHidden/>
    <w:unhideWhenUsed/>
    <w:rsid w:val="00FB18EF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character" w:styleId="Hyperlink">
    <w:name w:val="Hyperlink"/>
    <w:basedOn w:val="DefaultParagraphFont"/>
    <w:uiPriority w:val="99"/>
    <w:semiHidden/>
    <w:rsid w:val="00FB1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FB18E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2E24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85" w:lineRule="atLeast"/>
    </w:pPr>
    <w:rPr>
      <w:rFonts w:ascii="Consolas" w:eastAsia="Times New Roman" w:hAnsi="Consolas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E24"/>
    <w:rPr>
      <w:rFonts w:ascii="Consolas" w:eastAsia="Times New Roman" w:hAnsi="Consolas" w:cs="Courier New"/>
      <w:sz w:val="20"/>
      <w:shd w:val="clear" w:color="auto" w:fill="F9F9F9"/>
    </w:rPr>
  </w:style>
  <w:style w:type="character" w:customStyle="1" w:styleId="powershelloperator1">
    <w:name w:val="powershell__operator1"/>
    <w:basedOn w:val="DefaultParagraphFont"/>
    <w:rsid w:val="00D74437"/>
    <w:rPr>
      <w:color w:val="808080"/>
    </w:rPr>
  </w:style>
  <w:style w:type="character" w:customStyle="1" w:styleId="powershellstring1">
    <w:name w:val="powershell__string1"/>
    <w:basedOn w:val="DefaultParagraphFont"/>
    <w:rsid w:val="00D74437"/>
    <w:rPr>
      <w:color w:val="0000FF"/>
    </w:rPr>
  </w:style>
  <w:style w:type="character" w:customStyle="1" w:styleId="powershellcmdlets1">
    <w:name w:val="powershell__cmdlets1"/>
    <w:basedOn w:val="DefaultParagraphFont"/>
    <w:rsid w:val="00D74437"/>
    <w:rPr>
      <w:b/>
      <w:bCs/>
      <w:color w:val="006699"/>
    </w:rPr>
  </w:style>
  <w:style w:type="character" w:styleId="FollowedHyperlink">
    <w:name w:val="FollowedHyperlink"/>
    <w:basedOn w:val="DefaultParagraphFont"/>
    <w:uiPriority w:val="99"/>
    <w:semiHidden/>
    <w:rsid w:val="00223E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continuum.io/download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rram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B3"/>
    <w:rsid w:val="00200805"/>
    <w:rsid w:val="002E3F1A"/>
    <w:rsid w:val="005F0FDC"/>
    <w:rsid w:val="00646394"/>
    <w:rsid w:val="009837B3"/>
    <w:rsid w:val="00A0218B"/>
    <w:rsid w:val="00AD49CA"/>
    <w:rsid w:val="00BC5DD9"/>
    <w:rsid w:val="00D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Create local Jupyter notebook and connect to HDInsight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C:\Users\srram\AppData\Roaming\Microsoft\Templates\Blog post.dotx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dc:description/>
  <cp:lastModifiedBy>Sree Ram</cp:lastModifiedBy>
  <cp:revision>2</cp:revision>
  <dcterms:created xsi:type="dcterms:W3CDTF">2017-10-31T16:24:00Z</dcterms:created>
  <dcterms:modified xsi:type="dcterms:W3CDTF">2017-10-31T16:24:00Z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